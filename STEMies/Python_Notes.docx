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8C5E" w14:textId="77777777" w:rsidR="00B51634" w:rsidRDefault="00441F37">
      <w:pPr>
        <w:pStyle w:val="Heading1"/>
      </w:pPr>
      <w:r>
        <w:t xml:space="preserve">Python </w:t>
      </w:r>
    </w:p>
    <w:p w14:paraId="6D15EED4" w14:textId="77777777" w:rsidR="00B51634" w:rsidRDefault="00441F37">
      <w:pPr>
        <w:pStyle w:val="ListBullet"/>
      </w:pPr>
      <w:proofErr w:type="spellStart"/>
      <w:r>
        <w:t>dir</w:t>
      </w:r>
      <w:proofErr w:type="spellEnd"/>
      <w:r>
        <w:t>(</w:t>
      </w:r>
      <w:proofErr w:type="spellStart"/>
      <w:r>
        <w:t>method_name</w:t>
      </w:r>
      <w:proofErr w:type="spellEnd"/>
      <w:r>
        <w:t xml:space="preserve">) </w:t>
      </w:r>
    </w:p>
    <w:p w14:paraId="7D781E71" w14:textId="77777777" w:rsidR="00B51634" w:rsidRDefault="00441F37" w:rsidP="00E1650C">
      <w:pPr>
        <w:pStyle w:val="ListBullet"/>
        <w:numPr>
          <w:ilvl w:val="1"/>
          <w:numId w:val="3"/>
        </w:numPr>
      </w:pPr>
      <w:r>
        <w:t xml:space="preserve">function gives all the attributes a module has </w:t>
      </w:r>
    </w:p>
    <w:p w14:paraId="0434D6C1" w14:textId="77777777" w:rsidR="00E1650C" w:rsidRDefault="00E1650C" w:rsidP="00E1650C">
      <w:pPr>
        <w:pStyle w:val="ListBullet"/>
      </w:pPr>
      <w:r>
        <w:t>type(</w:t>
      </w:r>
      <w:proofErr w:type="spellStart"/>
      <w:r>
        <w:t>varable_name</w:t>
      </w:r>
      <w:proofErr w:type="spellEnd"/>
      <w:r>
        <w:t xml:space="preserve">) </w:t>
      </w:r>
    </w:p>
    <w:p w14:paraId="7A1F6DC5" w14:textId="77777777" w:rsidR="00E1650C" w:rsidRDefault="00E1650C" w:rsidP="00E1650C">
      <w:pPr>
        <w:pStyle w:val="ListBullet"/>
        <w:numPr>
          <w:ilvl w:val="1"/>
          <w:numId w:val="3"/>
        </w:numPr>
      </w:pPr>
      <w:r>
        <w:t xml:space="preserve">gives back the type of the variable </w:t>
      </w:r>
    </w:p>
    <w:p w14:paraId="22C31F98" w14:textId="77777777" w:rsidR="00E1650C" w:rsidRDefault="00BD3243" w:rsidP="00085468">
      <w:pPr>
        <w:pStyle w:val="ListBullet"/>
      </w:pPr>
      <w:r>
        <w:t>%%time</w:t>
      </w:r>
    </w:p>
    <w:p w14:paraId="329FDBF7" w14:textId="77777777" w:rsidR="00BD3243" w:rsidRDefault="00BD3243" w:rsidP="00BD3243">
      <w:pPr>
        <w:pStyle w:val="ListBullet"/>
        <w:numPr>
          <w:ilvl w:val="1"/>
          <w:numId w:val="3"/>
        </w:numPr>
      </w:pPr>
      <w:r>
        <w:t>Commutates the wall time, after command insert the function you need the time of</w:t>
      </w:r>
    </w:p>
    <w:p w14:paraId="39C67317" w14:textId="77777777" w:rsidR="00BD3243" w:rsidRDefault="0017391A" w:rsidP="00BD3243">
      <w:pPr>
        <w:pStyle w:val="ListBullet"/>
      </w:pPr>
      <w:proofErr w:type="gramStart"/>
      <w:r>
        <w:t>Help(</w:t>
      </w:r>
      <w:proofErr w:type="gramEnd"/>
      <w:r>
        <w:t>)</w:t>
      </w:r>
    </w:p>
    <w:p w14:paraId="0D3A0377" w14:textId="77777777" w:rsidR="0017391A" w:rsidRDefault="0017391A" w:rsidP="00BD3243">
      <w:pPr>
        <w:pStyle w:val="ListBullet"/>
      </w:pPr>
      <w:proofErr w:type="gramStart"/>
      <w:r>
        <w:t>?</w:t>
      </w:r>
      <w:proofErr w:type="spellStart"/>
      <w:r>
        <w:t>variable</w:t>
      </w:r>
      <w:proofErr w:type="gramEnd"/>
      <w:r>
        <w:t>_name</w:t>
      </w:r>
      <w:proofErr w:type="spellEnd"/>
    </w:p>
    <w:p w14:paraId="05A39200" w14:textId="77777777" w:rsidR="003953B5" w:rsidRDefault="0017391A" w:rsidP="00BD3243">
      <w:pPr>
        <w:pStyle w:val="ListBullet"/>
      </w:pPr>
      <w:proofErr w:type="gramStart"/>
      <w:r>
        <w:t>Info(</w:t>
      </w:r>
      <w:proofErr w:type="gramEnd"/>
      <w:r>
        <w:t>)</w:t>
      </w:r>
    </w:p>
    <w:p w14:paraId="6F24AC17" w14:textId="77777777" w:rsidR="003953B5" w:rsidRDefault="003953B5" w:rsidP="00BD3243">
      <w:pPr>
        <w:pStyle w:val="ListBullet"/>
      </w:pPr>
      <w:r>
        <w:t>Seed ()</w:t>
      </w:r>
    </w:p>
    <w:p w14:paraId="6CEAE0FE" w14:textId="77777777" w:rsidR="00FD51A9" w:rsidRDefault="00FD51A9" w:rsidP="003953B5">
      <w:pPr>
        <w:pStyle w:val="ListBullet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C574FC3" wp14:editId="5C9B9B58">
            <wp:extent cx="2454141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8 at 11.58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81" cy="23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7709" w14:textId="77777777" w:rsidR="00C41F3B" w:rsidRDefault="00FD51A9" w:rsidP="003953B5">
      <w:pPr>
        <w:pStyle w:val="ListBullet"/>
        <w:numPr>
          <w:ilvl w:val="1"/>
          <w:numId w:val="3"/>
        </w:numPr>
      </w:pPr>
      <w:r>
        <w:t xml:space="preserve">If seed is called again it will generate the same random number again </w:t>
      </w:r>
    </w:p>
    <w:p w14:paraId="55704261" w14:textId="77777777" w:rsidR="00C41F3B" w:rsidRDefault="00C41F3B" w:rsidP="003953B5">
      <w:pPr>
        <w:pStyle w:val="ListBullet"/>
        <w:numPr>
          <w:ilvl w:val="1"/>
          <w:numId w:val="3"/>
        </w:numPr>
      </w:pPr>
    </w:p>
    <w:p w14:paraId="05F127B9" w14:textId="77777777" w:rsidR="00AF6ACB" w:rsidRDefault="00AF6ACB" w:rsidP="00C41F3B">
      <w:pPr>
        <w:pStyle w:val="ListBullet"/>
      </w:pPr>
    </w:p>
    <w:p w14:paraId="483FCC61" w14:textId="796B977F" w:rsidR="00AF6ACB" w:rsidRDefault="00AF6ACB" w:rsidP="00C41F3B">
      <w:pPr>
        <w:pStyle w:val="ListBullet"/>
      </w:pPr>
      <w:proofErr w:type="spellStart"/>
      <w:r w:rsidRPr="00AF6ACB">
        <w:lastRenderedPageBreak/>
        <w:t>S</w:t>
      </w:r>
      <w:r w:rsidRPr="00AF6ACB">
        <w:t>kimage</w:t>
      </w:r>
      <w:proofErr w:type="spellEnd"/>
      <w:r>
        <w:t xml:space="preserve"> library is there for image visualization in python </w:t>
      </w:r>
    </w:p>
    <w:p w14:paraId="2F9FDB53" w14:textId="77777777" w:rsidR="00AF6ACB" w:rsidRDefault="00AF6ACB" w:rsidP="00AF6ACB">
      <w:pPr>
        <w:pStyle w:val="ListBullet"/>
        <w:numPr>
          <w:ilvl w:val="0"/>
          <w:numId w:val="0"/>
        </w:numPr>
      </w:pPr>
    </w:p>
    <w:p w14:paraId="4ED91CCC" w14:textId="0F8DA6AC" w:rsidR="00C41F3B" w:rsidRDefault="00C41F3B" w:rsidP="00C41F3B">
      <w:pPr>
        <w:pStyle w:val="ListBullet"/>
      </w:pPr>
      <w:r>
        <w:t xml:space="preserve">Open picture with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</w:p>
    <w:p w14:paraId="6F494195" w14:textId="5932E329" w:rsidR="00AF6ACB" w:rsidRDefault="00AF6ACB" w:rsidP="00AF6ACB">
      <w:pPr>
        <w:pStyle w:val="ListBullet"/>
        <w:numPr>
          <w:ilvl w:val="1"/>
          <w:numId w:val="3"/>
        </w:numPr>
      </w:pPr>
      <w:r>
        <w:t>Display data as an image</w:t>
      </w:r>
    </w:p>
    <w:p w14:paraId="10417B0F" w14:textId="77777777" w:rsidR="00AF6ACB" w:rsidRDefault="00AF6ACB" w:rsidP="00AF6ACB">
      <w:pPr>
        <w:pStyle w:val="ListBullet"/>
        <w:numPr>
          <w:ilvl w:val="1"/>
          <w:numId w:val="3"/>
        </w:numPr>
      </w:pPr>
    </w:p>
    <w:p w14:paraId="58A74681" w14:textId="77777777" w:rsidR="00C41F3B" w:rsidRDefault="00C41F3B" w:rsidP="00C41F3B">
      <w:pPr>
        <w:pStyle w:val="ListBullet"/>
        <w:numPr>
          <w:ilvl w:val="1"/>
          <w:numId w:val="3"/>
        </w:numPr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)</w:t>
      </w:r>
    </w:p>
    <w:p w14:paraId="136AF7A4" w14:textId="4CF9EA0E" w:rsidR="00C41F3B" w:rsidRDefault="00C41F3B" w:rsidP="00C41F3B">
      <w:pPr>
        <w:pStyle w:val="ListBullet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A9503C3" wp14:editId="3F02323F">
            <wp:extent cx="5943600" cy="39738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8 at 13.01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C62" w14:textId="380216DE" w:rsidR="00C41F3B" w:rsidRDefault="00C41F3B" w:rsidP="00C41F3B">
      <w:pPr>
        <w:pStyle w:val="ListBullet"/>
      </w:pPr>
      <w:r>
        <w:t xml:space="preserve">Matplotlib: visualization with Python </w:t>
      </w:r>
    </w:p>
    <w:p w14:paraId="09C66D2F" w14:textId="426667BB" w:rsidR="0017391A" w:rsidRDefault="0017391A" w:rsidP="00C41F3B">
      <w:pPr>
        <w:pStyle w:val="ListBullet"/>
        <w:numPr>
          <w:ilvl w:val="1"/>
          <w:numId w:val="3"/>
        </w:numPr>
      </w:pPr>
      <w:r>
        <w:br/>
      </w:r>
    </w:p>
    <w:sectPr w:rsidR="0017391A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33CBC" w14:textId="77777777" w:rsidR="00192116" w:rsidRDefault="00192116">
      <w:r>
        <w:separator/>
      </w:r>
    </w:p>
    <w:p w14:paraId="14CDEBEA" w14:textId="77777777" w:rsidR="00192116" w:rsidRDefault="00192116"/>
  </w:endnote>
  <w:endnote w:type="continuationSeparator" w:id="0">
    <w:p w14:paraId="45508B9D" w14:textId="77777777" w:rsidR="00192116" w:rsidRDefault="00192116">
      <w:r>
        <w:continuationSeparator/>
      </w:r>
    </w:p>
    <w:p w14:paraId="3E08DDED" w14:textId="77777777" w:rsidR="00192116" w:rsidRDefault="00192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FE252" w14:textId="77777777" w:rsidR="00B51634" w:rsidRDefault="00656B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BA8B4" w14:textId="77777777" w:rsidR="00192116" w:rsidRDefault="00192116">
      <w:r>
        <w:separator/>
      </w:r>
    </w:p>
    <w:p w14:paraId="7963C9D8" w14:textId="77777777" w:rsidR="00192116" w:rsidRDefault="00192116"/>
  </w:footnote>
  <w:footnote w:type="continuationSeparator" w:id="0">
    <w:p w14:paraId="264B46B7" w14:textId="77777777" w:rsidR="00192116" w:rsidRDefault="00192116">
      <w:r>
        <w:continuationSeparator/>
      </w:r>
    </w:p>
    <w:p w14:paraId="30E4AC74" w14:textId="77777777" w:rsidR="00192116" w:rsidRDefault="001921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07A3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37"/>
    <w:rsid w:val="00085468"/>
    <w:rsid w:val="0017391A"/>
    <w:rsid w:val="00192116"/>
    <w:rsid w:val="003953B5"/>
    <w:rsid w:val="00441F37"/>
    <w:rsid w:val="00656B8C"/>
    <w:rsid w:val="00702CF4"/>
    <w:rsid w:val="00AE10D5"/>
    <w:rsid w:val="00AF6ACB"/>
    <w:rsid w:val="00B51634"/>
    <w:rsid w:val="00BD3243"/>
    <w:rsid w:val="00C41F3B"/>
    <w:rsid w:val="00E1650C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18C7ED"/>
  <w15:chartTrackingRefBased/>
  <w15:docId w15:val="{75ABC60C-FF3F-494E-8A30-FE8EE733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na-marietomm/Library/Containers/com.microsoft.Word/Data/Library/Application%20Support/Microsoft/Office/16.0/DTS/en-US%7bBB20AB2E-9CEF-944D-9E92-A8C64D2579EB%7d/%7b6DCC9E19-713A-AC4D-ABDB-82B98B116C4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{6DCC9E19-713A-AC4D-ABDB-82B98B116C47}tf10002086.dotx</Template>
  <TotalTime>150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 Tomm</cp:lastModifiedBy>
  <cp:revision>4</cp:revision>
  <dcterms:created xsi:type="dcterms:W3CDTF">2020-05-27T09:35:00Z</dcterms:created>
  <dcterms:modified xsi:type="dcterms:W3CDTF">2020-05-28T16:07:00Z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